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51CE" w14:textId="1C13F047" w:rsidR="000610CD" w:rsidRPr="005A2E78" w:rsidRDefault="003B3B11">
      <w:pPr>
        <w:pStyle w:val="Titre1"/>
        <w:jc w:val="center"/>
        <w:rPr>
          <w:b/>
          <w:bCs/>
          <w:sz w:val="44"/>
          <w:szCs w:val="44"/>
          <w:lang w:val="en-US"/>
        </w:rPr>
      </w:pPr>
      <w:r w:rsidRPr="005A2E78">
        <w:rPr>
          <w:b/>
          <w:bCs/>
          <w:sz w:val="44"/>
          <w:szCs w:val="44"/>
          <w:lang w:val="en-US"/>
        </w:rPr>
        <w:t xml:space="preserve">Notice </w:t>
      </w:r>
      <w:r w:rsidR="00003E46">
        <w:rPr>
          <w:b/>
          <w:bCs/>
          <w:sz w:val="44"/>
          <w:szCs w:val="44"/>
          <w:lang w:val="en-US"/>
        </w:rPr>
        <w:t xml:space="preserve">of </w:t>
      </w:r>
      <w:r w:rsidR="00003E46" w:rsidRPr="00003E46">
        <w:rPr>
          <w:b/>
          <w:bCs/>
          <w:sz w:val="44"/>
          <w:szCs w:val="44"/>
          <w:lang w:val="en-US"/>
        </w:rPr>
        <w:t>data processing</w:t>
      </w:r>
      <w:r w:rsidR="002C3CC6">
        <w:rPr>
          <w:b/>
          <w:bCs/>
          <w:sz w:val="44"/>
          <w:szCs w:val="44"/>
          <w:lang w:val="en-US"/>
        </w:rPr>
        <w:t xml:space="preserve"> </w:t>
      </w:r>
      <w:r w:rsidR="00B578D9">
        <w:rPr>
          <w:b/>
          <w:bCs/>
          <w:sz w:val="44"/>
          <w:szCs w:val="44"/>
          <w:lang w:val="en-US"/>
        </w:rPr>
        <w:t>program</w:t>
      </w:r>
    </w:p>
    <w:p w14:paraId="2AFA211B" w14:textId="77777777" w:rsidR="000610CD" w:rsidRPr="00375486" w:rsidRDefault="000610CD">
      <w:pPr>
        <w:rPr>
          <w:sz w:val="26"/>
          <w:szCs w:val="26"/>
          <w:lang w:val="en-US"/>
        </w:rPr>
      </w:pPr>
    </w:p>
    <w:p w14:paraId="4BCD9633" w14:textId="342DCD83" w:rsidR="001F6703" w:rsidRPr="00375486" w:rsidRDefault="00A42CB6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T</w:t>
      </w:r>
      <w:r w:rsidR="001F6703" w:rsidRPr="00375486">
        <w:rPr>
          <w:rFonts w:ascii="Arial" w:hAnsi="Arial" w:cs="Arial"/>
          <w:sz w:val="26"/>
          <w:szCs w:val="26"/>
          <w:lang w:val="en-US"/>
        </w:rPr>
        <w:t xml:space="preserve">o run the data processing program, you first need a python environment, here we will use Anaconda. When you open your python IDE, here Spyder, you just </w:t>
      </w:r>
      <w:r w:rsidR="00C40157" w:rsidRPr="00375486">
        <w:rPr>
          <w:rFonts w:ascii="Arial" w:hAnsi="Arial" w:cs="Arial"/>
          <w:sz w:val="26"/>
          <w:szCs w:val="26"/>
          <w:lang w:val="en-US"/>
        </w:rPr>
        <w:t>must</w:t>
      </w:r>
      <w:r w:rsidR="001F6703" w:rsidRPr="00375486">
        <w:rPr>
          <w:rFonts w:ascii="Arial" w:hAnsi="Arial" w:cs="Arial"/>
          <w:sz w:val="26"/>
          <w:szCs w:val="26"/>
          <w:lang w:val="en-US"/>
        </w:rPr>
        <w:t xml:space="preserve"> open</w:t>
      </w:r>
      <w:r w:rsidR="00B2706E">
        <w:rPr>
          <w:rFonts w:ascii="Arial" w:hAnsi="Arial" w:cs="Arial"/>
          <w:sz w:val="26"/>
          <w:szCs w:val="26"/>
          <w:lang w:val="en-US"/>
        </w:rPr>
        <w:t xml:space="preserve"> </w:t>
      </w:r>
      <w:r w:rsidR="00B2706E" w:rsidRPr="00B2706E">
        <w:rPr>
          <w:rFonts w:ascii="Arial" w:hAnsi="Arial" w:cs="Arial"/>
          <w:sz w:val="26"/>
          <w:szCs w:val="26"/>
          <w:lang w:val="en-US"/>
        </w:rPr>
        <w:drawing>
          <wp:inline distT="0" distB="0" distL="0" distR="0" wp14:anchorId="69884AA7" wp14:editId="2CA4DDDB">
            <wp:extent cx="390580" cy="342948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703" w:rsidRPr="00375486">
        <w:rPr>
          <w:rFonts w:ascii="Arial" w:hAnsi="Arial" w:cs="Arial"/>
          <w:sz w:val="26"/>
          <w:szCs w:val="26"/>
          <w:lang w:val="en-US"/>
        </w:rPr>
        <w:t xml:space="preserve"> the file downloaded on my GitHub named </w:t>
      </w:r>
      <w:r w:rsidR="00375486">
        <w:rPr>
          <w:rFonts w:ascii="Arial" w:hAnsi="Arial" w:cs="Arial"/>
          <w:sz w:val="26"/>
          <w:szCs w:val="26"/>
          <w:lang w:val="en-US"/>
        </w:rPr>
        <w:t>“Tr</w:t>
      </w:r>
      <w:r w:rsidR="00375486" w:rsidRPr="00375486">
        <w:rPr>
          <w:rFonts w:ascii="Arial" w:hAnsi="Arial" w:cs="Arial"/>
          <w:sz w:val="26"/>
          <w:szCs w:val="26"/>
          <w:lang w:val="en-US"/>
        </w:rPr>
        <w:t>aitement_donnée_to_csv.py</w:t>
      </w:r>
      <w:r w:rsidR="00375486">
        <w:rPr>
          <w:rFonts w:ascii="Arial" w:hAnsi="Arial" w:cs="Arial"/>
          <w:sz w:val="26"/>
          <w:szCs w:val="26"/>
          <w:lang w:val="en-US"/>
        </w:rPr>
        <w:t>“</w:t>
      </w:r>
      <w:r w:rsidR="003B3B11" w:rsidRPr="00375486">
        <w:rPr>
          <w:rFonts w:ascii="Arial" w:hAnsi="Arial" w:cs="Arial"/>
          <w:sz w:val="26"/>
          <w:szCs w:val="26"/>
          <w:lang w:val="en-US"/>
        </w:rPr>
        <w:t>.</w:t>
      </w:r>
    </w:p>
    <w:p w14:paraId="58D4D768" w14:textId="5C3080E4" w:rsidR="000610CD" w:rsidRPr="00C4608C" w:rsidRDefault="003B3B11">
      <w:pPr>
        <w:rPr>
          <w:sz w:val="26"/>
          <w:szCs w:val="26"/>
          <w:lang w:val="en-US"/>
        </w:rPr>
      </w:pPr>
      <w:r w:rsidRPr="00C4608C">
        <w:rPr>
          <w:rFonts w:ascii="Arial" w:hAnsi="Arial" w:cs="Arial"/>
          <w:sz w:val="26"/>
          <w:szCs w:val="26"/>
          <w:lang w:val="en-US"/>
        </w:rPr>
        <w:t xml:space="preserve"> then You run it with F5 or the run Bottom </w:t>
      </w:r>
      <w:r w:rsidRPr="00C4608C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2D6D0D2" wp14:editId="2615C67B">
            <wp:extent cx="336810" cy="295570"/>
            <wp:effectExtent l="0" t="0" r="6090" b="923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10" cy="2955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D64AF58" w14:textId="77777777" w:rsidR="00CF0608" w:rsidRDefault="00D701C8">
      <w:pPr>
        <w:rPr>
          <w:rFonts w:ascii="Arial" w:hAnsi="Arial" w:cs="Arial"/>
          <w:sz w:val="26"/>
          <w:szCs w:val="26"/>
          <w:lang w:val="en-US"/>
        </w:rPr>
      </w:pPr>
      <w:r w:rsidRPr="00D701C8">
        <w:rPr>
          <w:rFonts w:ascii="Arial" w:hAnsi="Arial" w:cs="Arial"/>
          <w:sz w:val="26"/>
          <w:szCs w:val="26"/>
          <w:lang w:val="en-US"/>
        </w:rPr>
        <w:t xml:space="preserve">When it is launched, you are asked to give the path of the file to be processed. </w:t>
      </w:r>
    </w:p>
    <w:p w14:paraId="57E1FAE6" w14:textId="77777777" w:rsidR="003C6551" w:rsidRDefault="00CF0608">
      <w:pPr>
        <w:rPr>
          <w:rFonts w:ascii="Arial" w:hAnsi="Arial" w:cs="Arial"/>
          <w:sz w:val="26"/>
          <w:szCs w:val="26"/>
          <w:lang w:val="en-US"/>
        </w:rPr>
      </w:pPr>
      <w:r w:rsidRPr="00CF0608">
        <w:rPr>
          <w:rFonts w:ascii="Arial" w:hAnsi="Arial" w:cs="Arial"/>
          <w:sz w:val="26"/>
          <w:szCs w:val="26"/>
          <w:lang w:val="en-US"/>
        </w:rPr>
        <w:drawing>
          <wp:inline distT="0" distB="0" distL="0" distR="0" wp14:anchorId="5A047F75" wp14:editId="799AA269">
            <wp:extent cx="4734586" cy="209579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608">
        <w:rPr>
          <w:rFonts w:ascii="Arial" w:hAnsi="Arial" w:cs="Arial"/>
          <w:sz w:val="26"/>
          <w:szCs w:val="26"/>
          <w:lang w:val="en-US"/>
        </w:rPr>
        <w:t xml:space="preserve"> </w:t>
      </w:r>
    </w:p>
    <w:p w14:paraId="5E2673F3" w14:textId="77777777" w:rsidR="00690929" w:rsidRDefault="00D701C8">
      <w:pPr>
        <w:rPr>
          <w:rFonts w:ascii="Arial" w:hAnsi="Arial" w:cs="Arial"/>
          <w:sz w:val="26"/>
          <w:szCs w:val="26"/>
          <w:lang w:val="en-US"/>
        </w:rPr>
      </w:pPr>
      <w:r w:rsidRPr="00D701C8">
        <w:rPr>
          <w:rFonts w:ascii="Arial" w:hAnsi="Arial" w:cs="Arial"/>
          <w:sz w:val="26"/>
          <w:szCs w:val="26"/>
          <w:lang w:val="en-US"/>
        </w:rPr>
        <w:t>Attention /!</w:t>
      </w:r>
      <w:r w:rsidR="002D5DDB">
        <w:rPr>
          <w:rFonts w:ascii="Arial" w:hAnsi="Arial" w:cs="Arial"/>
          <w:sz w:val="26"/>
          <w:szCs w:val="26"/>
          <w:lang w:val="en-US"/>
        </w:rPr>
        <w:t>\</w:t>
      </w:r>
      <w:r w:rsidRPr="00D701C8">
        <w:rPr>
          <w:rFonts w:ascii="Arial" w:hAnsi="Arial" w:cs="Arial"/>
          <w:sz w:val="26"/>
          <w:szCs w:val="26"/>
          <w:lang w:val="en-US"/>
        </w:rPr>
        <w:t xml:space="preserve"> if you enter an absolute path with "/", it will be necessary to double the "/" (Example: "C://user//username"), or if you enter an absolute path with "\", it will be necessary to put the letter "r" before the path. </w:t>
      </w:r>
    </w:p>
    <w:p w14:paraId="78589F5F" w14:textId="579B8E2E" w:rsidR="000610CD" w:rsidRDefault="00D701C8">
      <w:pPr>
        <w:rPr>
          <w:rFonts w:ascii="Arial" w:hAnsi="Arial" w:cs="Arial"/>
          <w:sz w:val="26"/>
          <w:szCs w:val="26"/>
          <w:lang w:val="en-US"/>
        </w:rPr>
      </w:pPr>
      <w:r w:rsidRPr="00D701C8">
        <w:rPr>
          <w:rFonts w:ascii="Arial" w:hAnsi="Arial" w:cs="Arial"/>
          <w:sz w:val="26"/>
          <w:szCs w:val="26"/>
          <w:lang w:val="en-US"/>
        </w:rPr>
        <w:t>(Example: r"C:</w:t>
      </w:r>
      <w:r w:rsidR="00CE7B0C">
        <w:rPr>
          <w:rFonts w:ascii="Arial" w:hAnsi="Arial" w:cs="Arial"/>
          <w:sz w:val="26"/>
          <w:szCs w:val="26"/>
          <w:lang w:val="en-US"/>
        </w:rPr>
        <w:t>\</w:t>
      </w:r>
      <w:r w:rsidRPr="00D701C8">
        <w:rPr>
          <w:rFonts w:ascii="Arial" w:hAnsi="Arial" w:cs="Arial"/>
          <w:sz w:val="26"/>
          <w:szCs w:val="26"/>
          <w:lang w:val="en-US"/>
        </w:rPr>
        <w:t>user</w:t>
      </w:r>
      <w:r w:rsidR="00CE7B0C">
        <w:rPr>
          <w:rFonts w:ascii="Arial" w:hAnsi="Arial" w:cs="Arial"/>
          <w:sz w:val="26"/>
          <w:szCs w:val="26"/>
          <w:lang w:val="en-US"/>
        </w:rPr>
        <w:t>\</w:t>
      </w:r>
      <w:r w:rsidRPr="00D701C8">
        <w:rPr>
          <w:rFonts w:ascii="Arial" w:hAnsi="Arial" w:cs="Arial"/>
          <w:sz w:val="26"/>
          <w:szCs w:val="26"/>
          <w:lang w:val="en-US"/>
        </w:rPr>
        <w:t>username")</w:t>
      </w:r>
      <w:r w:rsidR="00CA4EED">
        <w:rPr>
          <w:rFonts w:ascii="Arial" w:hAnsi="Arial" w:cs="Arial"/>
          <w:sz w:val="26"/>
          <w:szCs w:val="26"/>
          <w:lang w:val="en-US"/>
        </w:rPr>
        <w:t>.</w:t>
      </w:r>
    </w:p>
    <w:p w14:paraId="05AA6437" w14:textId="364FE0B2" w:rsidR="00E240E5" w:rsidRDefault="00E240E5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After this, the program will ask you if you want to create a pict of a camembert </w:t>
      </w:r>
      <w:r w:rsidRPr="00E240E5">
        <w:rPr>
          <w:rFonts w:ascii="Arial" w:hAnsi="Arial" w:cs="Arial"/>
          <w:sz w:val="26"/>
          <w:szCs w:val="26"/>
          <w:lang w:val="en-US"/>
        </w:rPr>
        <w:drawing>
          <wp:inline distT="0" distB="0" distL="0" distR="0" wp14:anchorId="7D5733CA" wp14:editId="156AD162">
            <wp:extent cx="3686689" cy="161948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EDFF" w14:textId="63984413" w:rsidR="000D30C8" w:rsidRDefault="000D30C8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Tap 1 if your answer is YES, or 2 if NOT</w:t>
      </w:r>
    </w:p>
    <w:p w14:paraId="7AE7039B" w14:textId="2A1AFCF2" w:rsidR="000610CD" w:rsidRPr="00C4608C" w:rsidRDefault="00CA4EED">
      <w:pPr>
        <w:rPr>
          <w:rFonts w:ascii="Arial" w:hAnsi="Arial" w:cs="Arial"/>
          <w:color w:val="000000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At the end of the process, </w:t>
      </w:r>
      <w:r w:rsidR="003B3B11" w:rsidRPr="00C4608C">
        <w:rPr>
          <w:rFonts w:ascii="Arial" w:hAnsi="Arial" w:cs="Arial"/>
          <w:color w:val="000000"/>
          <w:sz w:val="26"/>
          <w:szCs w:val="26"/>
          <w:lang w:val="en-US"/>
        </w:rPr>
        <w:t xml:space="preserve">you will find an excel file </w:t>
      </w:r>
      <w:r w:rsidR="003B3B11" w:rsidRPr="00C4608C">
        <w:rPr>
          <w:rFonts w:ascii="Arial" w:hAnsi="Arial" w:cs="Arial"/>
          <w:color w:val="000000"/>
          <w:sz w:val="26"/>
          <w:szCs w:val="26"/>
          <w:lang w:val="en-US"/>
        </w:rPr>
        <w:t xml:space="preserve">created near your file path . </w:t>
      </w:r>
    </w:p>
    <w:p w14:paraId="0B825A81" w14:textId="477D0275" w:rsidR="000610CD" w:rsidRDefault="003B3B11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C4608C">
        <w:rPr>
          <w:rFonts w:ascii="Arial" w:hAnsi="Arial" w:cs="Arial"/>
          <w:b/>
          <w:bCs/>
          <w:color w:val="000000"/>
          <w:sz w:val="26"/>
          <w:szCs w:val="26"/>
        </w:rPr>
        <w:t>For exemple :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977D36C" wp14:editId="64F6C37A">
            <wp:extent cx="1619246" cy="295278"/>
            <wp:effectExtent l="0" t="0" r="4" b="9522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46" cy="29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04269A" w14:textId="53EA26FD" w:rsidR="00ED5136" w:rsidRDefault="00ED5136" w:rsidP="00ED5136">
      <w:pPr>
        <w:rPr>
          <w:sz w:val="26"/>
          <w:szCs w:val="26"/>
          <w:lang w:val="en-US"/>
        </w:rPr>
      </w:pPr>
      <w:r w:rsidRPr="00ED5136">
        <w:rPr>
          <w:sz w:val="26"/>
          <w:szCs w:val="26"/>
          <w:lang w:val="en-US"/>
        </w:rPr>
        <w:t xml:space="preserve">and a pict of the </w:t>
      </w:r>
      <w:r>
        <w:rPr>
          <w:sz w:val="26"/>
          <w:szCs w:val="26"/>
          <w:lang w:val="en-US"/>
        </w:rPr>
        <w:t>camembert if you realize it.</w:t>
      </w:r>
    </w:p>
    <w:p w14:paraId="773DBA1C" w14:textId="0291B20A" w:rsidR="00F54271" w:rsidRPr="00ED5136" w:rsidRDefault="00EE7562" w:rsidP="00BA5F78">
      <w:pPr>
        <w:rPr>
          <w:sz w:val="26"/>
          <w:szCs w:val="26"/>
          <w:lang w:val="en-US"/>
        </w:rPr>
      </w:pPr>
      <w:r w:rsidRPr="00F54271">
        <w:rPr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62D84D69" wp14:editId="2A67ED12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38100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92" y="21384"/>
                <wp:lineTo x="2149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F78" w:rsidRPr="00BA5F78">
        <w:rPr>
          <w:sz w:val="26"/>
          <w:szCs w:val="26"/>
          <w:lang w:val="en-US"/>
        </w:rPr>
        <w:t xml:space="preserve">finally, an html file named "page_defaillance.html" was created when you accepted the creation of the </w:t>
      </w:r>
      <w:r w:rsidR="00667D70" w:rsidRPr="00BA5F78">
        <w:rPr>
          <w:sz w:val="26"/>
          <w:szCs w:val="26"/>
          <w:lang w:val="en-US"/>
        </w:rPr>
        <w:t>camembert</w:t>
      </w:r>
      <w:r w:rsidR="00BA5F78" w:rsidRPr="00BA5F78">
        <w:rPr>
          <w:sz w:val="26"/>
          <w:szCs w:val="26"/>
          <w:lang w:val="en-US"/>
        </w:rPr>
        <w:t>. It is instantly executable.</w:t>
      </w:r>
      <w:r w:rsidR="00F54271" w:rsidRPr="00F54271">
        <w:rPr>
          <w:sz w:val="26"/>
          <w:szCs w:val="26"/>
          <w:lang w:val="en-US"/>
        </w:rPr>
        <w:t xml:space="preserve"> </w:t>
      </w:r>
    </w:p>
    <w:sectPr w:rsidR="00F54271" w:rsidRPr="00ED5136">
      <w:headerReference w:type="default" r:id="rId12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FD502" w14:textId="77777777" w:rsidR="003B3B11" w:rsidRDefault="003B3B11">
      <w:pPr>
        <w:spacing w:after="0" w:line="240" w:lineRule="auto"/>
      </w:pPr>
      <w:r>
        <w:separator/>
      </w:r>
    </w:p>
  </w:endnote>
  <w:endnote w:type="continuationSeparator" w:id="0">
    <w:p w14:paraId="045138FA" w14:textId="77777777" w:rsidR="003B3B11" w:rsidRDefault="003B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4839" w14:textId="77777777" w:rsidR="003B3B11" w:rsidRDefault="003B3B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D77BFD" w14:textId="77777777" w:rsidR="003B3B11" w:rsidRDefault="003B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B138" w14:textId="6D96CEEA" w:rsidR="005A2E78" w:rsidRDefault="005A2E78">
    <w:pPr>
      <w:pStyle w:val="En-tte"/>
    </w:pPr>
    <w:r>
      <w:t>Leonardo</w:t>
    </w:r>
    <w:r>
      <w:tab/>
    </w:r>
    <w:r>
      <w:tab/>
      <w:t>RT1-A2</w:t>
    </w:r>
  </w:p>
  <w:p w14:paraId="4C5FCF76" w14:textId="3068851C" w:rsidR="005A2E78" w:rsidRDefault="005A2E78">
    <w:pPr>
      <w:pStyle w:val="En-tte"/>
    </w:pPr>
    <w:r>
      <w:t>Heron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610CD"/>
    <w:rsid w:val="00003E46"/>
    <w:rsid w:val="000610CD"/>
    <w:rsid w:val="000D30C8"/>
    <w:rsid w:val="001F6703"/>
    <w:rsid w:val="00270F41"/>
    <w:rsid w:val="002C3CC6"/>
    <w:rsid w:val="002D5DDB"/>
    <w:rsid w:val="00375486"/>
    <w:rsid w:val="003B3B11"/>
    <w:rsid w:val="003C6551"/>
    <w:rsid w:val="00547DFD"/>
    <w:rsid w:val="005A2E78"/>
    <w:rsid w:val="00657BE7"/>
    <w:rsid w:val="00667D70"/>
    <w:rsid w:val="00690929"/>
    <w:rsid w:val="00A42CB6"/>
    <w:rsid w:val="00B2706E"/>
    <w:rsid w:val="00B578D9"/>
    <w:rsid w:val="00BA5F78"/>
    <w:rsid w:val="00C40157"/>
    <w:rsid w:val="00C4608C"/>
    <w:rsid w:val="00C7765D"/>
    <w:rsid w:val="00CA4EED"/>
    <w:rsid w:val="00CE7B0C"/>
    <w:rsid w:val="00CF0608"/>
    <w:rsid w:val="00D701C8"/>
    <w:rsid w:val="00E240E5"/>
    <w:rsid w:val="00ED5136"/>
    <w:rsid w:val="00EE7562"/>
    <w:rsid w:val="00F54271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8444"/>
  <w15:docId w15:val="{FA282C74-149E-44D2-BF5B-7CEF756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A2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2E78"/>
  </w:style>
  <w:style w:type="paragraph" w:styleId="Pieddepage">
    <w:name w:val="footer"/>
    <w:basedOn w:val="Normal"/>
    <w:link w:val="PieddepageCar"/>
    <w:uiPriority w:val="99"/>
    <w:unhideWhenUsed/>
    <w:rsid w:val="005A2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2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mouadh guizani</dc:creator>
  <dc:description/>
  <cp:lastModifiedBy>Leonardo Heron</cp:lastModifiedBy>
  <cp:revision>30</cp:revision>
  <dcterms:created xsi:type="dcterms:W3CDTF">2022-01-18T19:24:00Z</dcterms:created>
  <dcterms:modified xsi:type="dcterms:W3CDTF">2022-01-18T21:51:00Z</dcterms:modified>
</cp:coreProperties>
</file>